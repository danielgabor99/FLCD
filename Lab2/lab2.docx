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820F" w14:textId="3A6A42B8" w:rsidR="005B12A7" w:rsidRDefault="005B12A7" w:rsidP="005B12A7">
      <w:r w:rsidRPr="005B12A7">
        <w:t>https://github.com/danielgabor99/FLCD/tree/master/Lab2</w:t>
      </w:r>
    </w:p>
    <w:p w14:paraId="25D5D581" w14:textId="77777777" w:rsidR="005B12A7" w:rsidRDefault="005B12A7" w:rsidP="00F3395A"/>
    <w:p w14:paraId="3F4FB581" w14:textId="28FA4FD8" w:rsidR="00F3395A" w:rsidRDefault="001757C0" w:rsidP="00F3395A">
      <w:r>
        <w:rPr>
          <w:noProof/>
        </w:rPr>
        <w:drawing>
          <wp:anchor distT="0" distB="0" distL="114300" distR="114300" simplePos="0" relativeHeight="251658240" behindDoc="1" locked="0" layoutInCell="1" allowOverlap="1" wp14:anchorId="698F4A5E" wp14:editId="692769FA">
            <wp:simplePos x="0" y="0"/>
            <wp:positionH relativeFrom="column">
              <wp:posOffset>342900</wp:posOffset>
            </wp:positionH>
            <wp:positionV relativeFrom="paragraph">
              <wp:posOffset>106680</wp:posOffset>
            </wp:positionV>
            <wp:extent cx="1531620" cy="2103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1185F" w14:textId="391411BF" w:rsidR="00F3395A" w:rsidRDefault="001757C0" w:rsidP="001757C0">
      <w:pPr>
        <w:ind w:left="3600"/>
      </w:pPr>
      <w:r>
        <w:t>My ST is represented by a hash table with chaining.</w:t>
      </w:r>
      <w:r w:rsidRPr="001757C0">
        <w:t xml:space="preserve"> </w:t>
      </w:r>
      <w:r>
        <w:t>T</w:t>
      </w:r>
      <w:r w:rsidRPr="001757C0">
        <w:t>he hash table is an array of linked lists</w:t>
      </w:r>
      <w:r>
        <w:t xml:space="preserve">, </w:t>
      </w:r>
      <w:r w:rsidRPr="001757C0">
        <w:t>each index has its own linked list.</w:t>
      </w:r>
    </w:p>
    <w:p w14:paraId="63B012C7" w14:textId="26B4FE65" w:rsidR="00F3395A" w:rsidRDefault="00F3395A" w:rsidP="00F3395A"/>
    <w:p w14:paraId="01D02EF0" w14:textId="77777777" w:rsidR="00F3395A" w:rsidRDefault="00F3395A" w:rsidP="00F3395A"/>
    <w:p w14:paraId="2654A19B" w14:textId="77777777" w:rsidR="00F3395A" w:rsidRDefault="00F3395A" w:rsidP="00F3395A"/>
    <w:p w14:paraId="012536A2" w14:textId="77777777" w:rsidR="00F3395A" w:rsidRDefault="00F3395A" w:rsidP="00F3395A"/>
    <w:p w14:paraId="3F47B5B0" w14:textId="77777777" w:rsidR="001757C0" w:rsidRDefault="001757C0" w:rsidP="00F3395A"/>
    <w:p w14:paraId="2733CE91" w14:textId="77777777" w:rsidR="001757C0" w:rsidRDefault="001757C0" w:rsidP="00F3395A"/>
    <w:p w14:paraId="779B033D" w14:textId="2B7F1612" w:rsidR="00F3395A" w:rsidRDefault="00F3395A" w:rsidP="00F3395A">
      <w:r w:rsidRPr="00F3395A">
        <w:t>void </w:t>
      </w:r>
      <w:proofErr w:type="spellStart"/>
      <w:proofErr w:type="gramStart"/>
      <w:r w:rsidRPr="00F3395A">
        <w:t>insertItem</w:t>
      </w:r>
      <w:proofErr w:type="spellEnd"/>
      <w:r w:rsidRPr="00F3395A">
        <w:t>(</w:t>
      </w:r>
      <w:proofErr w:type="gramEnd"/>
      <w:r w:rsidRPr="00F3395A">
        <w:t>string </w:t>
      </w:r>
      <w:r>
        <w:t>value</w:t>
      </w:r>
      <w:r w:rsidRPr="00F3395A">
        <w:t>)</w:t>
      </w:r>
      <w:r>
        <w:t xml:space="preserve">:   </w:t>
      </w:r>
    </w:p>
    <w:p w14:paraId="0B97905A" w14:textId="40289EDA" w:rsidR="00F3395A" w:rsidRDefault="00F3395A" w:rsidP="005B12A7">
      <w:pPr>
        <w:pStyle w:val="ListParagraph"/>
        <w:ind w:left="1440"/>
      </w:pPr>
      <w:r>
        <w:t xml:space="preserve">Inserts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element in the </w:t>
      </w:r>
      <w:proofErr w:type="spellStart"/>
      <w:r>
        <w:t>st</w:t>
      </w:r>
      <w:proofErr w:type="spellEnd"/>
    </w:p>
    <w:p w14:paraId="5FD5A2A5" w14:textId="0E6F6D22" w:rsidR="00F3395A" w:rsidRDefault="00F3395A" w:rsidP="005B12A7">
      <w:pPr>
        <w:pStyle w:val="ListParagraph"/>
        <w:ind w:left="1440"/>
      </w:pPr>
      <w:r>
        <w:t>Pre: the element to be inserted</w:t>
      </w:r>
    </w:p>
    <w:p w14:paraId="73FA3ECE" w14:textId="57E4DDF6" w:rsidR="00F3395A" w:rsidRDefault="00F3395A" w:rsidP="005B12A7">
      <w:pPr>
        <w:pStyle w:val="ListParagraph"/>
        <w:ind w:left="1440"/>
      </w:pPr>
      <w:r>
        <w:t xml:space="preserve">Post: the </w:t>
      </w:r>
      <w:proofErr w:type="spellStart"/>
      <w:r>
        <w:t>st</w:t>
      </w:r>
      <w:proofErr w:type="spellEnd"/>
      <w:r>
        <w:t xml:space="preserve"> with the inserted item</w:t>
      </w:r>
    </w:p>
    <w:p w14:paraId="6658C116" w14:textId="18A7FD34" w:rsidR="00F3395A" w:rsidRDefault="00F3395A" w:rsidP="00F3395A"/>
    <w:p w14:paraId="7FA97826" w14:textId="4F6B59B9" w:rsidR="00F3395A" w:rsidRDefault="00F3395A" w:rsidP="00F3395A">
      <w:r w:rsidRPr="00F3395A">
        <w:t xml:space="preserve">bool </w:t>
      </w:r>
      <w:proofErr w:type="spellStart"/>
      <w:proofErr w:type="gramStart"/>
      <w:r w:rsidRPr="00F3395A">
        <w:t>alreadyexists</w:t>
      </w:r>
      <w:proofErr w:type="spellEnd"/>
      <w:r w:rsidRPr="00F3395A">
        <w:t>(</w:t>
      </w:r>
      <w:proofErr w:type="gramEnd"/>
      <w:r w:rsidRPr="00F3395A">
        <w:t xml:space="preserve">string </w:t>
      </w:r>
      <w:r>
        <w:t>value</w:t>
      </w:r>
      <w:r w:rsidRPr="00F3395A">
        <w:t>)</w:t>
      </w:r>
      <w:r>
        <w:t>:</w:t>
      </w:r>
    </w:p>
    <w:p w14:paraId="60410B20" w14:textId="0769E61B" w:rsidR="00F3395A" w:rsidRDefault="00F3395A" w:rsidP="005B12A7">
      <w:pPr>
        <w:pStyle w:val="ListParagraph"/>
        <w:ind w:left="1440"/>
      </w:pPr>
      <w:r>
        <w:t xml:space="preserve">Boolean that returns if </w:t>
      </w:r>
      <w:proofErr w:type="gramStart"/>
      <w:r>
        <w:t>a</w:t>
      </w:r>
      <w:proofErr w:type="gramEnd"/>
      <w:r>
        <w:t xml:space="preserve"> element is present already in the </w:t>
      </w:r>
      <w:proofErr w:type="spellStart"/>
      <w:r>
        <w:t>st</w:t>
      </w:r>
      <w:proofErr w:type="spellEnd"/>
    </w:p>
    <w:p w14:paraId="39A526EE" w14:textId="49E1A13D" w:rsidR="00F3395A" w:rsidRDefault="00F3395A" w:rsidP="005B12A7">
      <w:pPr>
        <w:pStyle w:val="ListParagraph"/>
        <w:ind w:left="1440"/>
      </w:pPr>
      <w:r>
        <w:t>Pre: the element to be inserted</w:t>
      </w:r>
    </w:p>
    <w:p w14:paraId="6FF38CE8" w14:textId="3B838949" w:rsidR="00F3395A" w:rsidRDefault="00F3395A" w:rsidP="005B12A7">
      <w:pPr>
        <w:pStyle w:val="ListParagraph"/>
        <w:ind w:left="1440"/>
      </w:pPr>
      <w:r>
        <w:t>Post: true or false</w:t>
      </w:r>
    </w:p>
    <w:p w14:paraId="40368F0F" w14:textId="2BE1117F" w:rsidR="00F3395A" w:rsidRDefault="00F3395A" w:rsidP="00F3395A"/>
    <w:p w14:paraId="3268A043" w14:textId="00F9D7D9" w:rsidR="00F3395A" w:rsidRDefault="00F3395A" w:rsidP="00F3395A">
      <w:r w:rsidRPr="00F3395A">
        <w:t xml:space="preserve">int </w:t>
      </w:r>
      <w:proofErr w:type="spellStart"/>
      <w:proofErr w:type="gramStart"/>
      <w:r w:rsidRPr="00F3395A">
        <w:t>hashFun</w:t>
      </w:r>
      <w:proofErr w:type="spellEnd"/>
      <w:r w:rsidRPr="00F3395A">
        <w:t>(</w:t>
      </w:r>
      <w:proofErr w:type="gramEnd"/>
      <w:r w:rsidRPr="00F3395A">
        <w:t xml:space="preserve">string </w:t>
      </w:r>
      <w:r>
        <w:t>value</w:t>
      </w:r>
      <w:r w:rsidRPr="00F3395A">
        <w:t>)</w:t>
      </w:r>
      <w:r>
        <w:t>:</w:t>
      </w:r>
    </w:p>
    <w:p w14:paraId="11A4E8B3" w14:textId="6CBCB3EA" w:rsidR="00F3395A" w:rsidRDefault="00F3395A" w:rsidP="005B12A7">
      <w:pPr>
        <w:pStyle w:val="ListParagraph"/>
        <w:ind w:left="1440"/>
      </w:pPr>
      <w:r>
        <w:t xml:space="preserve">The hash function that returns the index in </w:t>
      </w:r>
      <w:proofErr w:type="spellStart"/>
      <w:r>
        <w:t>st</w:t>
      </w:r>
      <w:proofErr w:type="spellEnd"/>
      <w:r>
        <w:t xml:space="preserve"> of the value</w:t>
      </w:r>
    </w:p>
    <w:p w14:paraId="1E4F093A" w14:textId="7A38F82C" w:rsidR="00F3395A" w:rsidRDefault="00F3395A" w:rsidP="005B12A7">
      <w:pPr>
        <w:pStyle w:val="ListParagraph"/>
        <w:ind w:left="1440"/>
      </w:pPr>
      <w:r>
        <w:t>Pre: the value</w:t>
      </w:r>
    </w:p>
    <w:p w14:paraId="7695B86D" w14:textId="465E5FCE" w:rsidR="00F3395A" w:rsidRDefault="00F3395A" w:rsidP="005B12A7">
      <w:pPr>
        <w:pStyle w:val="ListParagraph"/>
        <w:ind w:left="1440"/>
      </w:pPr>
      <w:r>
        <w:t xml:space="preserve">Post: the index in the </w:t>
      </w:r>
      <w:proofErr w:type="spellStart"/>
      <w:r>
        <w:t>st</w:t>
      </w:r>
      <w:proofErr w:type="spellEnd"/>
    </w:p>
    <w:p w14:paraId="2D8E341C" w14:textId="63BA5DB5" w:rsidR="001757C0" w:rsidRDefault="001757C0" w:rsidP="001757C0">
      <w:r>
        <w:rPr>
          <w:noProof/>
        </w:rPr>
        <w:drawing>
          <wp:anchor distT="0" distB="0" distL="114300" distR="114300" simplePos="0" relativeHeight="251659264" behindDoc="1" locked="0" layoutInCell="1" allowOverlap="1" wp14:anchorId="79B96F02" wp14:editId="5548B3FA">
            <wp:simplePos x="0" y="0"/>
            <wp:positionH relativeFrom="column">
              <wp:posOffset>3230880</wp:posOffset>
            </wp:positionH>
            <wp:positionV relativeFrom="paragraph">
              <wp:posOffset>107315</wp:posOffset>
            </wp:positionV>
            <wp:extent cx="1965960" cy="1257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57C0">
        <w:t xml:space="preserve">void </w:t>
      </w:r>
      <w:proofErr w:type="spellStart"/>
      <w:proofErr w:type="gramStart"/>
      <w:r w:rsidRPr="001757C0">
        <w:t>showST</w:t>
      </w:r>
      <w:proofErr w:type="spellEnd"/>
      <w:r w:rsidRPr="001757C0">
        <w:t>(</w:t>
      </w:r>
      <w:proofErr w:type="gramEnd"/>
      <w:r w:rsidRPr="001757C0">
        <w:t>)</w:t>
      </w:r>
      <w:r>
        <w:t>:</w:t>
      </w:r>
    </w:p>
    <w:p w14:paraId="30F40C2A" w14:textId="0B8FB597" w:rsidR="001757C0" w:rsidRDefault="001757C0" w:rsidP="005B12A7">
      <w:pPr>
        <w:pStyle w:val="ListParagraph"/>
        <w:ind w:left="1440"/>
      </w:pPr>
      <w:r>
        <w:t xml:space="preserve">The print of the </w:t>
      </w:r>
      <w:proofErr w:type="spellStart"/>
      <w:r>
        <w:t>st</w:t>
      </w:r>
      <w:proofErr w:type="spellEnd"/>
    </w:p>
    <w:p w14:paraId="3A7E4FAB" w14:textId="4CB5EC75" w:rsidR="001757C0" w:rsidRDefault="001757C0" w:rsidP="005B12A7">
      <w:pPr>
        <w:pStyle w:val="ListParagraph"/>
        <w:ind w:left="1440"/>
      </w:pPr>
      <w:r>
        <w:t>Pre:</w:t>
      </w:r>
    </w:p>
    <w:p w14:paraId="1A47AA2E" w14:textId="580003C9" w:rsidR="006D3A72" w:rsidRPr="00F3395A" w:rsidRDefault="001757C0" w:rsidP="005B12A7">
      <w:pPr>
        <w:pStyle w:val="ListParagraph"/>
        <w:ind w:left="1440"/>
      </w:pPr>
      <w:r>
        <w:t xml:space="preserve">Post: the </w:t>
      </w:r>
      <w:proofErr w:type="spellStart"/>
      <w:r>
        <w:t>st</w:t>
      </w:r>
      <w:proofErr w:type="spellEnd"/>
    </w:p>
    <w:sectPr w:rsidR="006D3A72" w:rsidRPr="00F3395A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4B39A" w14:textId="77777777" w:rsidR="00A57FA5" w:rsidRDefault="00A57FA5">
      <w:pPr>
        <w:spacing w:line="240" w:lineRule="auto"/>
      </w:pPr>
      <w:r>
        <w:separator/>
      </w:r>
    </w:p>
  </w:endnote>
  <w:endnote w:type="continuationSeparator" w:id="0">
    <w:p w14:paraId="36948F68" w14:textId="77777777" w:rsidR="00A57FA5" w:rsidRDefault="00A57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0E22" w14:textId="77777777" w:rsidR="00A57FA5" w:rsidRDefault="00A57FA5">
      <w:pPr>
        <w:spacing w:line="240" w:lineRule="auto"/>
      </w:pPr>
      <w:r>
        <w:separator/>
      </w:r>
    </w:p>
  </w:footnote>
  <w:footnote w:type="continuationSeparator" w:id="0">
    <w:p w14:paraId="68838CD1" w14:textId="77777777" w:rsidR="00A57FA5" w:rsidRDefault="00A57F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272464"/>
    <w:multiLevelType w:val="hybridMultilevel"/>
    <w:tmpl w:val="74020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853F9"/>
    <w:multiLevelType w:val="hybridMultilevel"/>
    <w:tmpl w:val="5E24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F4910"/>
    <w:multiLevelType w:val="hybridMultilevel"/>
    <w:tmpl w:val="6274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024B9"/>
    <w:multiLevelType w:val="hybridMultilevel"/>
    <w:tmpl w:val="251619F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CD32F61"/>
    <w:multiLevelType w:val="hybridMultilevel"/>
    <w:tmpl w:val="A1E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90EC8"/>
    <w:multiLevelType w:val="hybridMultilevel"/>
    <w:tmpl w:val="8F227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BE5822"/>
    <w:multiLevelType w:val="hybridMultilevel"/>
    <w:tmpl w:val="9698C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E5C64"/>
    <w:multiLevelType w:val="hybridMultilevel"/>
    <w:tmpl w:val="4A70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2"/>
  </w:num>
  <w:num w:numId="21">
    <w:abstractNumId w:val="13"/>
  </w:num>
  <w:num w:numId="22">
    <w:abstractNumId w:val="17"/>
  </w:num>
  <w:num w:numId="23">
    <w:abstractNumId w:val="11"/>
  </w:num>
  <w:num w:numId="24">
    <w:abstractNumId w:val="16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5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757C0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12A7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57FA5"/>
    <w:rsid w:val="00A60D92"/>
    <w:rsid w:val="00A86EAC"/>
    <w:rsid w:val="00A923E7"/>
    <w:rsid w:val="00AA661C"/>
    <w:rsid w:val="00AC2F58"/>
    <w:rsid w:val="00AF1F98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95A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3921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g\AppData\Local\Microsoft\Office\16.0\DTS\en-US%7bCCB742E2-7C5D-49AF-8353-D32A774A2F3E%7d\%7b9DB58B0A-FB7D-4684-B31F-2207769697C4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{9DB58B0A-FB7D-4684-B31F-2207769697C4}tf10002117_win32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2020-10-22T18:52:00Z</dcterms:created>
  <dcterms:modified xsi:type="dcterms:W3CDTF">2020-10-22T19:50:00Z</dcterms:modified>
</cp:coreProperties>
</file>